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4B9F7" w14:textId="77777777" w:rsidR="00B64B92" w:rsidRDefault="002C6A09" w:rsidP="00F66B71">
      <w:pPr>
        <w:pStyle w:val="NoSpacing"/>
      </w:pPr>
      <w:r>
        <w:rPr>
          <w:rFonts w:hint="eastAsia"/>
        </w:rPr>
        <w:t>深度学习应用实践</w:t>
      </w:r>
    </w:p>
    <w:p w14:paraId="08DC9C35" w14:textId="6A4F141C" w:rsidR="00A42D9C" w:rsidRPr="00A42D9C" w:rsidRDefault="00A42D9C" w:rsidP="00A42D9C">
      <w:pPr>
        <w:widowControl/>
        <w:spacing w:after="160" w:line="259" w:lineRule="auto"/>
        <w:ind w:firstLineChars="0" w:firstLine="0"/>
        <w:jc w:val="center"/>
        <w:rPr>
          <w:rFonts w:ascii="SimSun" w:eastAsia="SimSun" w:hAnsi="SimSun" w:cs="Times New Roman"/>
          <w:kern w:val="0"/>
          <w:sz w:val="24"/>
        </w:rPr>
      </w:pPr>
    </w:p>
    <w:p w14:paraId="12614FFC" w14:textId="42CF3BFD" w:rsidR="00A42D9C" w:rsidRPr="00A42D9C" w:rsidRDefault="00A42D9C" w:rsidP="00A42D9C">
      <w:pPr>
        <w:widowControl/>
        <w:spacing w:after="160" w:line="259" w:lineRule="auto"/>
        <w:ind w:firstLineChars="0" w:firstLine="0"/>
        <w:jc w:val="left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机器学习项目实战</w:t>
      </w:r>
      <w:r>
        <w:rPr>
          <w:rFonts w:ascii="SimSun" w:eastAsia="SimSun" w:hAnsi="SimSun" w:cs="Times New Roman" w:hint="eastAsia"/>
          <w:kern w:val="0"/>
          <w:sz w:val="24"/>
        </w:rPr>
        <w:t>：</w:t>
      </w:r>
    </w:p>
    <w:p w14:paraId="3A4628E6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本书旨在介绍机器学习基本原理，并将机器学习应用于实际项目中。因此，全书将以项目为导向，然后按照通常的机器学习工作流程逐章进行介绍。</w:t>
      </w:r>
    </w:p>
    <w:p w14:paraId="309BDBCB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数据源来自数据中心收集到的实际数据，数据包括：服务器负载，冷却设备参数，室外空气温度和湿度，风速等。</w:t>
      </w:r>
    </w:p>
    <w:p w14:paraId="664BC539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（实验环境：python</w:t>
      </w:r>
      <w:r w:rsidRPr="00A42D9C">
        <w:rPr>
          <w:rFonts w:ascii="SimSun" w:eastAsia="SimSun" w:hAnsi="SimSun" w:cs="Times New Roman"/>
          <w:kern w:val="0"/>
          <w:sz w:val="24"/>
        </w:rPr>
        <w:t xml:space="preserve"> </w:t>
      </w:r>
      <w:r w:rsidRPr="00A42D9C">
        <w:rPr>
          <w:rFonts w:ascii="SimSun" w:eastAsia="SimSun" w:hAnsi="SimSun" w:cs="Times New Roman" w:hint="eastAsia"/>
          <w:kern w:val="0"/>
          <w:sz w:val="24"/>
        </w:rPr>
        <w:t>3，</w:t>
      </w:r>
      <w:proofErr w:type="spellStart"/>
      <w:r w:rsidRPr="00A42D9C">
        <w:rPr>
          <w:rFonts w:ascii="SimSun" w:eastAsia="SimSun" w:hAnsi="SimSun" w:cs="Times New Roman" w:hint="eastAsia"/>
          <w:kern w:val="0"/>
          <w:sz w:val="24"/>
        </w:rPr>
        <w:t>Keras</w:t>
      </w:r>
      <w:proofErr w:type="spellEnd"/>
      <w:r w:rsidRPr="00A42D9C">
        <w:rPr>
          <w:rFonts w:ascii="SimSun" w:eastAsia="SimSun" w:hAnsi="SimSun" w:cs="Times New Roman" w:hint="eastAsia"/>
          <w:kern w:val="0"/>
          <w:sz w:val="24"/>
        </w:rPr>
        <w:t>。服务器连接地址：101.36.136.119</w:t>
      </w:r>
      <w:r w:rsidRPr="00A42D9C">
        <w:rPr>
          <w:rFonts w:ascii="SimSun" w:eastAsia="SimSun" w:hAnsi="SimSun" w:cs="Times New Roman"/>
          <w:kern w:val="0"/>
          <w:sz w:val="24"/>
        </w:rPr>
        <w:t>:</w:t>
      </w:r>
      <w:r w:rsidRPr="00A42D9C">
        <w:rPr>
          <w:rFonts w:ascii="SimSun" w:eastAsia="SimSun" w:hAnsi="SimSun" w:cs="Times New Roman" w:hint="eastAsia"/>
          <w:kern w:val="0"/>
          <w:sz w:val="24"/>
        </w:rPr>
        <w:t>8888）</w:t>
      </w:r>
    </w:p>
    <w:p w14:paraId="03DA0AAE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5ED8690F" w14:textId="77777777" w:rsidR="00A42D9C" w:rsidRPr="00A42D9C" w:rsidRDefault="00A42D9C" w:rsidP="00A42D9C">
      <w:pPr>
        <w:widowControl/>
        <w:spacing w:after="160" w:line="259" w:lineRule="auto"/>
        <w:ind w:firstLineChars="0" w:firstLine="0"/>
        <w:jc w:val="center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目录</w:t>
      </w:r>
    </w:p>
    <w:p w14:paraId="2F4358F7" w14:textId="77777777" w:rsidR="00A42D9C" w:rsidRPr="00A42D9C" w:rsidRDefault="00A42D9C" w:rsidP="00A42D9C">
      <w:pPr>
        <w:widowControl/>
        <w:spacing w:after="160" w:line="259" w:lineRule="auto"/>
        <w:ind w:firstLineChars="0" w:firstLine="0"/>
        <w:jc w:val="center"/>
        <w:rPr>
          <w:rFonts w:ascii="SimSun" w:eastAsia="SimSun" w:hAnsi="SimSun" w:cs="Times New Roman"/>
          <w:kern w:val="0"/>
          <w:sz w:val="24"/>
        </w:rPr>
      </w:pPr>
    </w:p>
    <w:p w14:paraId="45B8C084" w14:textId="566DD9AF" w:rsidR="00A42D9C" w:rsidRPr="00A42D9C" w:rsidRDefault="00620EDE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引</w:t>
      </w:r>
      <w:r w:rsidR="00066F4D">
        <w:rPr>
          <w:rFonts w:ascii="SimSun" w:eastAsia="SimSun" w:hAnsi="SimSun" w:cs="Times New Roman" w:hint="eastAsia"/>
          <w:kern w:val="0"/>
          <w:sz w:val="24"/>
        </w:rPr>
        <w:t>言/</w:t>
      </w:r>
      <w:r w:rsidR="00066F4D" w:rsidRPr="00A42D9C">
        <w:rPr>
          <w:rFonts w:ascii="SimSun" w:eastAsia="SimSun" w:hAnsi="SimSun" w:cs="Times New Roman" w:hint="eastAsia"/>
          <w:kern w:val="0"/>
          <w:sz w:val="24"/>
        </w:rPr>
        <w:t>Business</w:t>
      </w:r>
      <w:r w:rsidR="00066F4D" w:rsidRPr="00A42D9C">
        <w:rPr>
          <w:rFonts w:ascii="SimSun" w:eastAsia="SimSun" w:hAnsi="SimSun" w:cs="Times New Roman"/>
          <w:kern w:val="0"/>
          <w:sz w:val="24"/>
        </w:rPr>
        <w:t xml:space="preserve"> </w:t>
      </w:r>
      <w:r w:rsidR="00066F4D" w:rsidRPr="00A42D9C">
        <w:rPr>
          <w:rFonts w:ascii="SimSun" w:eastAsia="SimSun" w:hAnsi="SimSun" w:cs="Times New Roman" w:hint="eastAsia"/>
          <w:kern w:val="0"/>
          <w:sz w:val="24"/>
        </w:rPr>
        <w:t>understanding</w:t>
      </w:r>
    </w:p>
    <w:p w14:paraId="5BBE580D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分析商业需求，理解具体项目情况，明确项目目标。（降低数据中心用电量，PUE）</w:t>
      </w:r>
    </w:p>
    <w:p w14:paraId="3044CB3B" w14:textId="460F270E" w:rsid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3632F704" w14:textId="63E535E6" w:rsidR="003B028C" w:rsidRPr="00A42D9C" w:rsidRDefault="006D233B" w:rsidP="006D233B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（以下具体小节展开可根据实际情况自定三级标题，涉及相关未提到的部分可做相应补充。）</w:t>
      </w:r>
    </w:p>
    <w:p w14:paraId="5A356E79" w14:textId="74288298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第一</w:t>
      </w:r>
      <w:r w:rsidR="00066F4D">
        <w:rPr>
          <w:rFonts w:ascii="SimSun" w:eastAsia="SimSun" w:hAnsi="SimSun" w:cs="Times New Roman" w:hint="eastAsia"/>
          <w:kern w:val="0"/>
          <w:sz w:val="24"/>
        </w:rPr>
        <w:t>章</w:t>
      </w:r>
      <w:r w:rsidRPr="00A42D9C">
        <w:rPr>
          <w:rFonts w:ascii="SimSun" w:eastAsia="SimSun" w:hAnsi="SimSun" w:cs="Times New Roman" w:hint="eastAsia"/>
          <w:kern w:val="0"/>
          <w:sz w:val="24"/>
        </w:rPr>
        <w:t xml:space="preserve"> 数据</w:t>
      </w:r>
      <w:r w:rsidR="00F34D18">
        <w:rPr>
          <w:rFonts w:ascii="SimSun" w:eastAsia="SimSun" w:hAnsi="SimSun" w:cs="Times New Roman" w:hint="eastAsia"/>
          <w:kern w:val="0"/>
          <w:sz w:val="24"/>
        </w:rPr>
        <w:t>简单</w:t>
      </w:r>
      <w:r w:rsidRPr="00A42D9C">
        <w:rPr>
          <w:rFonts w:ascii="SimSun" w:eastAsia="SimSun" w:hAnsi="SimSun" w:cs="Times New Roman" w:hint="eastAsia"/>
          <w:kern w:val="0"/>
          <w:sz w:val="24"/>
        </w:rPr>
        <w:t>预处理</w:t>
      </w:r>
    </w:p>
    <w:p w14:paraId="4EDC0234" w14:textId="646F6C83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对收集到的数据进行清洗。例如，</w:t>
      </w:r>
      <w:r w:rsidR="00E91233">
        <w:rPr>
          <w:rFonts w:ascii="SimSun" w:eastAsia="SimSun" w:hAnsi="SimSun" w:cs="Times New Roman" w:hint="eastAsia"/>
          <w:kern w:val="0"/>
          <w:sz w:val="24"/>
        </w:rPr>
        <w:t>数据采样，</w:t>
      </w:r>
      <w:r w:rsidRPr="00A42D9C">
        <w:rPr>
          <w:rFonts w:ascii="SimSun" w:eastAsia="SimSun" w:hAnsi="SimSun" w:cs="Times New Roman" w:hint="eastAsia"/>
          <w:kern w:val="0"/>
          <w:sz w:val="24"/>
        </w:rPr>
        <w:t>去除噪声/异常值，填补或删除缺失数据，删除重复数据，对数据进行标准化/归一化操作。</w:t>
      </w:r>
      <w:r w:rsidR="00B01E69">
        <w:rPr>
          <w:rFonts w:ascii="SimSun" w:eastAsia="SimSun" w:hAnsi="SimSun" w:cs="Times New Roman" w:hint="eastAsia"/>
          <w:kern w:val="0"/>
          <w:sz w:val="24"/>
        </w:rPr>
        <w:t>（具体到python模块运用）</w:t>
      </w:r>
    </w:p>
    <w:p w14:paraId="694D7475" w14:textId="7CD21D0B" w:rsidR="00A42D9C" w:rsidRDefault="00EC047F" w:rsidP="00F1717F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1.1</w:t>
      </w:r>
      <w:r w:rsidR="00156A9B">
        <w:rPr>
          <w:rFonts w:ascii="SimSun" w:eastAsia="SimSun" w:hAnsi="SimSun" w:cs="Times New Roman"/>
          <w:kern w:val="0"/>
          <w:sz w:val="24"/>
        </w:rPr>
        <w:t xml:space="preserve"> </w:t>
      </w:r>
      <w:r w:rsidR="00F1717F">
        <w:rPr>
          <w:rFonts w:ascii="SimSun" w:eastAsia="SimSun" w:hAnsi="SimSun" w:cs="Times New Roman" w:hint="eastAsia"/>
          <w:kern w:val="0"/>
          <w:sz w:val="24"/>
        </w:rPr>
        <w:t>数据属性分类（</w:t>
      </w:r>
      <w:r w:rsidR="00F1717F" w:rsidRPr="00F1717F">
        <w:rPr>
          <w:rFonts w:ascii="SimSun" w:eastAsia="SimSun" w:hAnsi="SimSun" w:cs="Times New Roman"/>
          <w:kern w:val="0"/>
          <w:sz w:val="24"/>
        </w:rPr>
        <w:t>Nomina</w:t>
      </w:r>
      <w:r w:rsidR="00F1717F">
        <w:rPr>
          <w:rFonts w:ascii="SimSun" w:eastAsia="SimSun" w:hAnsi="SimSun" w:cs="Times New Roman" w:hint="eastAsia"/>
          <w:kern w:val="0"/>
          <w:sz w:val="24"/>
        </w:rPr>
        <w:t>l，</w:t>
      </w:r>
      <w:r w:rsidR="00F1717F" w:rsidRPr="00F1717F">
        <w:rPr>
          <w:rFonts w:ascii="SimSun" w:eastAsia="SimSun" w:hAnsi="SimSun" w:cs="Times New Roman"/>
          <w:kern w:val="0"/>
          <w:sz w:val="24"/>
        </w:rPr>
        <w:t>Ordinal</w:t>
      </w:r>
      <w:r w:rsidR="00F1717F">
        <w:rPr>
          <w:rFonts w:ascii="SimSun" w:eastAsia="SimSun" w:hAnsi="SimSun" w:cs="Times New Roman" w:hint="eastAsia"/>
          <w:kern w:val="0"/>
          <w:sz w:val="24"/>
        </w:rPr>
        <w:t>，</w:t>
      </w:r>
      <w:r w:rsidR="00F1717F" w:rsidRPr="00F1717F">
        <w:rPr>
          <w:rFonts w:ascii="SimSun" w:eastAsia="SimSun" w:hAnsi="SimSun" w:cs="Times New Roman"/>
          <w:kern w:val="0"/>
          <w:sz w:val="24"/>
        </w:rPr>
        <w:t>Interval</w:t>
      </w:r>
      <w:r w:rsidR="00F1717F">
        <w:rPr>
          <w:rFonts w:ascii="SimSun" w:eastAsia="SimSun" w:hAnsi="SimSun" w:cs="Times New Roman" w:hint="eastAsia"/>
          <w:kern w:val="0"/>
          <w:sz w:val="24"/>
        </w:rPr>
        <w:t>，</w:t>
      </w:r>
      <w:r w:rsidR="00F1717F" w:rsidRPr="00F1717F">
        <w:rPr>
          <w:rFonts w:ascii="SimSun" w:eastAsia="SimSun" w:hAnsi="SimSun" w:cs="Times New Roman"/>
          <w:kern w:val="0"/>
          <w:sz w:val="24"/>
        </w:rPr>
        <w:t>Ratio</w:t>
      </w:r>
      <w:r w:rsidR="00F1717F">
        <w:rPr>
          <w:rFonts w:ascii="SimSun" w:eastAsia="SimSun" w:hAnsi="SimSun" w:cs="Times New Roman" w:hint="eastAsia"/>
          <w:kern w:val="0"/>
          <w:sz w:val="24"/>
        </w:rPr>
        <w:t>）</w:t>
      </w:r>
    </w:p>
    <w:p w14:paraId="5C2F9713" w14:textId="19406E17" w:rsidR="00F1717F" w:rsidRDefault="00156A9B" w:rsidP="00F1717F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1.2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F1717F">
        <w:rPr>
          <w:rFonts w:ascii="SimSun" w:eastAsia="SimSun" w:hAnsi="SimSun" w:cs="Times New Roman" w:hint="eastAsia"/>
          <w:kern w:val="0"/>
          <w:sz w:val="24"/>
        </w:rPr>
        <w:t>数据处理方式（1.2.1~</w:t>
      </w:r>
      <w:r w:rsidR="00E91233">
        <w:rPr>
          <w:rFonts w:ascii="SimSun" w:eastAsia="SimSun" w:hAnsi="SimSun" w:cs="Times New Roman" w:hint="eastAsia"/>
          <w:kern w:val="0"/>
          <w:sz w:val="24"/>
        </w:rPr>
        <w:t>4</w:t>
      </w:r>
      <w:r w:rsidR="00B01E69">
        <w:rPr>
          <w:rFonts w:ascii="SimSun" w:eastAsia="SimSun" w:hAnsi="SimSun" w:cs="Times New Roman"/>
          <w:kern w:val="0"/>
          <w:sz w:val="24"/>
        </w:rPr>
        <w:t xml:space="preserve"> </w:t>
      </w:r>
      <w:r w:rsidR="00A27500" w:rsidRPr="00A42D9C">
        <w:rPr>
          <w:rFonts w:ascii="SimSun" w:eastAsia="SimSun" w:hAnsi="SimSun" w:cs="Times New Roman" w:hint="eastAsia"/>
          <w:kern w:val="0"/>
          <w:sz w:val="24"/>
        </w:rPr>
        <w:t>概要统计</w:t>
      </w:r>
      <w:r w:rsidR="00A27500">
        <w:rPr>
          <w:rFonts w:ascii="SimSun" w:eastAsia="SimSun" w:hAnsi="SimSun" w:cs="Times New Roman" w:hint="eastAsia"/>
          <w:kern w:val="0"/>
          <w:sz w:val="24"/>
        </w:rPr>
        <w:t>，</w:t>
      </w:r>
      <w:r w:rsidR="00E91233">
        <w:rPr>
          <w:rFonts w:ascii="SimSun" w:eastAsia="SimSun" w:hAnsi="SimSun" w:cs="Times New Roman" w:hint="eastAsia"/>
          <w:kern w:val="0"/>
          <w:sz w:val="24"/>
        </w:rPr>
        <w:t>数据采样，处理</w:t>
      </w:r>
      <w:r w:rsidR="00B01E69">
        <w:rPr>
          <w:rFonts w:ascii="SimSun" w:eastAsia="SimSun" w:hAnsi="SimSun" w:cs="Times New Roman" w:hint="eastAsia"/>
          <w:kern w:val="0"/>
          <w:sz w:val="24"/>
        </w:rPr>
        <w:t>噪声，缺失，重复</w:t>
      </w:r>
      <w:r w:rsidR="00A27500">
        <w:rPr>
          <w:rFonts w:ascii="SimSun" w:eastAsia="SimSun" w:hAnsi="SimSun" w:cs="Times New Roman" w:hint="eastAsia"/>
          <w:kern w:val="0"/>
          <w:sz w:val="24"/>
        </w:rPr>
        <w:t>数据</w:t>
      </w:r>
      <w:r w:rsidR="00F1717F">
        <w:rPr>
          <w:rFonts w:ascii="SimSun" w:eastAsia="SimSun" w:hAnsi="SimSun" w:cs="Times New Roman" w:hint="eastAsia"/>
          <w:kern w:val="0"/>
          <w:sz w:val="24"/>
        </w:rPr>
        <w:t>）</w:t>
      </w:r>
    </w:p>
    <w:p w14:paraId="1DE68AB2" w14:textId="74890411" w:rsidR="00F1717F" w:rsidRDefault="00F1717F" w:rsidP="00F1717F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1.3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数据标准化/归一化</w:t>
      </w:r>
    </w:p>
    <w:p w14:paraId="476E06EF" w14:textId="1794D35E" w:rsidR="00F1717F" w:rsidRDefault="00F1717F" w:rsidP="00F1717F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1.4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B01E69">
        <w:rPr>
          <w:rFonts w:ascii="SimSun" w:eastAsia="SimSun" w:hAnsi="SimSun" w:cs="Times New Roman" w:hint="eastAsia"/>
          <w:kern w:val="0"/>
          <w:sz w:val="24"/>
        </w:rPr>
        <w:t>独热编码（one</w:t>
      </w:r>
      <w:r w:rsidR="00B01E69">
        <w:rPr>
          <w:rFonts w:ascii="SimSun" w:eastAsia="SimSun" w:hAnsi="SimSun" w:cs="Times New Roman"/>
          <w:kern w:val="0"/>
          <w:sz w:val="24"/>
        </w:rPr>
        <w:t xml:space="preserve"> </w:t>
      </w:r>
      <w:r w:rsidR="00B01E69">
        <w:rPr>
          <w:rFonts w:ascii="SimSun" w:eastAsia="SimSun" w:hAnsi="SimSun" w:cs="Times New Roman" w:hint="eastAsia"/>
          <w:kern w:val="0"/>
          <w:sz w:val="24"/>
        </w:rPr>
        <w:t>hot</w:t>
      </w:r>
      <w:r w:rsidR="00B01E69">
        <w:rPr>
          <w:rFonts w:ascii="SimSun" w:eastAsia="SimSun" w:hAnsi="SimSun" w:cs="Times New Roman"/>
          <w:kern w:val="0"/>
          <w:sz w:val="24"/>
        </w:rPr>
        <w:t xml:space="preserve"> </w:t>
      </w:r>
      <w:r w:rsidR="00B01E69">
        <w:rPr>
          <w:rFonts w:ascii="SimSun" w:eastAsia="SimSun" w:hAnsi="SimSun" w:cs="Times New Roman" w:hint="eastAsia"/>
          <w:kern w:val="0"/>
          <w:sz w:val="24"/>
        </w:rPr>
        <w:t>encoding）</w:t>
      </w:r>
    </w:p>
    <w:p w14:paraId="1A60D541" w14:textId="3DB91AE1" w:rsidR="00156A9B" w:rsidRPr="00A42D9C" w:rsidRDefault="00156A9B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1.</w:t>
      </w:r>
      <w:r w:rsidR="00B01E69">
        <w:rPr>
          <w:rFonts w:ascii="SimSun" w:eastAsia="SimSun" w:hAnsi="SimSun" w:cs="Times New Roman" w:hint="eastAsia"/>
          <w:kern w:val="0"/>
          <w:sz w:val="24"/>
        </w:rPr>
        <w:t>5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F1717F">
        <w:rPr>
          <w:rFonts w:ascii="SimSun" w:eastAsia="SimSun" w:hAnsi="SimSun" w:cs="Times New Roman" w:hint="eastAsia"/>
          <w:kern w:val="0"/>
          <w:sz w:val="24"/>
        </w:rPr>
        <w:t>项目实例运用</w:t>
      </w:r>
    </w:p>
    <w:p w14:paraId="32A8F697" w14:textId="77777777" w:rsidR="00F1717F" w:rsidRDefault="00F1717F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5B799819" w14:textId="733E289D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第二</w:t>
      </w:r>
      <w:r w:rsidR="00066F4D">
        <w:rPr>
          <w:rFonts w:ascii="SimSun" w:eastAsia="SimSun" w:hAnsi="SimSun" w:cs="Times New Roman" w:hint="eastAsia"/>
          <w:kern w:val="0"/>
          <w:sz w:val="24"/>
        </w:rPr>
        <w:t>章</w:t>
      </w:r>
      <w:r w:rsidRPr="00A42D9C">
        <w:rPr>
          <w:rFonts w:ascii="SimSun" w:eastAsia="SimSun" w:hAnsi="SimSun" w:cs="Times New Roman" w:hint="eastAsia"/>
          <w:kern w:val="0"/>
          <w:sz w:val="24"/>
        </w:rPr>
        <w:t xml:space="preserve"> 探索性数据分析</w:t>
      </w:r>
    </w:p>
    <w:p w14:paraId="62CCF0FD" w14:textId="74B2D4AD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lastRenderedPageBreak/>
        <w:t>对数据做可视化分析，了解数据组成与分布</w:t>
      </w:r>
      <w:r w:rsidR="00A27500">
        <w:rPr>
          <w:rFonts w:ascii="SimSun" w:eastAsia="SimSun" w:hAnsi="SimSun" w:cs="Times New Roman" w:hint="eastAsia"/>
          <w:kern w:val="0"/>
          <w:sz w:val="24"/>
        </w:rPr>
        <w:t>，</w:t>
      </w:r>
      <w:r w:rsidR="00F34D18">
        <w:rPr>
          <w:rFonts w:ascii="SimSun" w:eastAsia="SimSun" w:hAnsi="SimSun" w:cs="Times New Roman" w:hint="eastAsia"/>
          <w:kern w:val="0"/>
          <w:sz w:val="24"/>
        </w:rPr>
        <w:t>探究</w:t>
      </w:r>
      <w:r w:rsidR="00A27500">
        <w:rPr>
          <w:rFonts w:ascii="SimSun" w:eastAsia="SimSun" w:hAnsi="SimSun" w:cs="Times New Roman" w:hint="eastAsia"/>
          <w:kern w:val="0"/>
          <w:sz w:val="24"/>
        </w:rPr>
        <w:t>数据之间的联系</w:t>
      </w:r>
      <w:r w:rsidRPr="00A42D9C">
        <w:rPr>
          <w:rFonts w:ascii="SimSun" w:eastAsia="SimSun" w:hAnsi="SimSun" w:cs="Times New Roman" w:hint="eastAsia"/>
          <w:kern w:val="0"/>
          <w:sz w:val="24"/>
        </w:rPr>
        <w:t>。</w:t>
      </w:r>
    </w:p>
    <w:p w14:paraId="6B46080D" w14:textId="39352497" w:rsidR="00A42D9C" w:rsidRDefault="00F1717F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2.1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A27500">
        <w:rPr>
          <w:rFonts w:ascii="SimSun" w:eastAsia="SimSun" w:hAnsi="SimSun" w:cs="Times New Roman" w:hint="eastAsia"/>
          <w:kern w:val="0"/>
          <w:sz w:val="24"/>
        </w:rPr>
        <w:t>python可视化库（</w:t>
      </w:r>
      <w:r w:rsidR="000B27E5">
        <w:rPr>
          <w:rFonts w:ascii="SimSun" w:eastAsia="SimSun" w:hAnsi="SimSun" w:cs="Times New Roman" w:hint="eastAsia"/>
          <w:kern w:val="0"/>
          <w:sz w:val="24"/>
        </w:rPr>
        <w:t>2.1.</w:t>
      </w:r>
      <w:r w:rsidR="00B71FA0">
        <w:rPr>
          <w:rFonts w:ascii="SimSun" w:eastAsia="SimSun" w:hAnsi="SimSun" w:cs="Times New Roman" w:hint="eastAsia"/>
          <w:kern w:val="0"/>
          <w:sz w:val="24"/>
        </w:rPr>
        <w:t>1~2</w:t>
      </w:r>
      <w:r w:rsidR="00B71FA0">
        <w:rPr>
          <w:rFonts w:ascii="SimSun" w:eastAsia="SimSun" w:hAnsi="SimSun" w:cs="Times New Roman"/>
          <w:kern w:val="0"/>
          <w:sz w:val="24"/>
        </w:rPr>
        <w:t xml:space="preserve"> </w:t>
      </w:r>
      <w:proofErr w:type="spellStart"/>
      <w:r w:rsidR="00A27500">
        <w:rPr>
          <w:rFonts w:ascii="SimSun" w:eastAsia="SimSun" w:hAnsi="SimSun" w:cs="Times New Roman" w:hint="eastAsia"/>
          <w:kern w:val="0"/>
          <w:sz w:val="24"/>
        </w:rPr>
        <w:t>plotly</w:t>
      </w:r>
      <w:proofErr w:type="spellEnd"/>
      <w:r w:rsidR="00A27500">
        <w:rPr>
          <w:rFonts w:ascii="SimSun" w:eastAsia="SimSun" w:hAnsi="SimSun" w:cs="Times New Roman" w:hint="eastAsia"/>
          <w:kern w:val="0"/>
          <w:sz w:val="24"/>
        </w:rPr>
        <w:t>，seaborn等）</w:t>
      </w:r>
    </w:p>
    <w:p w14:paraId="6BEA0CEC" w14:textId="0B95EBE2" w:rsidR="00A27500" w:rsidRDefault="00A27500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2.2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F34D18">
        <w:rPr>
          <w:rFonts w:ascii="SimSun" w:eastAsia="SimSun" w:hAnsi="SimSun" w:cs="Times New Roman" w:hint="eastAsia"/>
          <w:kern w:val="0"/>
          <w:sz w:val="24"/>
        </w:rPr>
        <w:t>数据变量之间的关系（</w:t>
      </w:r>
      <w:r w:rsidR="00F34D18" w:rsidRPr="00A42D9C">
        <w:rPr>
          <w:rFonts w:ascii="SimSun" w:eastAsia="SimSun" w:hAnsi="SimSun" w:cs="Times New Roman" w:hint="eastAsia"/>
          <w:kern w:val="0"/>
          <w:sz w:val="24"/>
        </w:rPr>
        <w:t>Pearson</w:t>
      </w:r>
      <w:r w:rsidR="00F34D18">
        <w:rPr>
          <w:rFonts w:ascii="SimSun" w:eastAsia="SimSun" w:hAnsi="SimSun" w:cs="Times New Roman" w:hint="eastAsia"/>
          <w:kern w:val="0"/>
          <w:sz w:val="24"/>
        </w:rPr>
        <w:t>相关系数等）</w:t>
      </w:r>
    </w:p>
    <w:p w14:paraId="1186FA79" w14:textId="7AD62905" w:rsidR="00F34D18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2.3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项目实例运用</w:t>
      </w:r>
    </w:p>
    <w:p w14:paraId="474BCEE8" w14:textId="77777777" w:rsidR="00F1717F" w:rsidRPr="00A42D9C" w:rsidRDefault="00F1717F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78AFDB5F" w14:textId="51C1409A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第三</w:t>
      </w:r>
      <w:r w:rsidR="00066F4D">
        <w:rPr>
          <w:rFonts w:ascii="SimSun" w:eastAsia="SimSun" w:hAnsi="SimSun" w:cs="Times New Roman" w:hint="eastAsia"/>
          <w:kern w:val="0"/>
          <w:sz w:val="24"/>
        </w:rPr>
        <w:t>章</w:t>
      </w:r>
      <w:r w:rsidRPr="00A42D9C">
        <w:rPr>
          <w:rFonts w:ascii="SimSun" w:eastAsia="SimSun" w:hAnsi="SimSun" w:cs="Times New Roman" w:hint="eastAsia"/>
          <w:kern w:val="0"/>
          <w:sz w:val="24"/>
        </w:rPr>
        <w:t xml:space="preserve"> 特征</w:t>
      </w:r>
      <w:r w:rsidR="00F34D18">
        <w:rPr>
          <w:rFonts w:ascii="SimSun" w:eastAsia="SimSun" w:hAnsi="SimSun" w:cs="Times New Roman" w:hint="eastAsia"/>
          <w:kern w:val="0"/>
          <w:sz w:val="24"/>
        </w:rPr>
        <w:t>工程</w:t>
      </w:r>
    </w:p>
    <w:p w14:paraId="79BE4F69" w14:textId="77777777" w:rsidR="00F34D18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3.1特征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聚合</w:t>
      </w:r>
    </w:p>
    <w:p w14:paraId="53AAAD7F" w14:textId="3CB21255" w:rsidR="00F34D18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3.2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特征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量化</w:t>
      </w:r>
    </w:p>
    <w:p w14:paraId="12468948" w14:textId="0BBEBEF1" w:rsidR="00F34D18" w:rsidRDefault="00F34D18" w:rsidP="00F34D18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3.3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特征降维（</w:t>
      </w:r>
      <w:r w:rsidR="00C1351C">
        <w:rPr>
          <w:rFonts w:ascii="SimSun" w:eastAsia="SimSun" w:hAnsi="SimSun" w:cs="Times New Roman" w:hint="eastAsia"/>
          <w:kern w:val="0"/>
          <w:sz w:val="24"/>
        </w:rPr>
        <w:t>3.3.1~2</w:t>
      </w:r>
      <w:r w:rsidR="00C1351C"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PCA降维</w:t>
      </w:r>
      <w:r>
        <w:rPr>
          <w:rFonts w:ascii="SimSun" w:eastAsia="SimSun" w:hAnsi="SimSun" w:cs="Times New Roman" w:hint="eastAsia"/>
          <w:kern w:val="0"/>
          <w:sz w:val="24"/>
        </w:rPr>
        <w:t>，t-SNE降维等）</w:t>
      </w:r>
    </w:p>
    <w:p w14:paraId="1CCD3242" w14:textId="66608EF5" w:rsidR="00F34D18" w:rsidRDefault="00F34D18" w:rsidP="00F34D18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3.4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项目实例运用</w:t>
      </w:r>
    </w:p>
    <w:p w14:paraId="21594544" w14:textId="77777777" w:rsidR="00F34D18" w:rsidRPr="00A42D9C" w:rsidRDefault="00F34D18" w:rsidP="00F34D18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240FD536" w14:textId="451D965E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第四</w:t>
      </w:r>
      <w:r w:rsidR="00066F4D">
        <w:rPr>
          <w:rFonts w:ascii="SimSun" w:eastAsia="SimSun" w:hAnsi="SimSun" w:cs="Times New Roman" w:hint="eastAsia"/>
          <w:kern w:val="0"/>
          <w:sz w:val="24"/>
        </w:rPr>
        <w:t>章</w:t>
      </w:r>
      <w:r w:rsidRPr="00A42D9C">
        <w:rPr>
          <w:rFonts w:ascii="SimSun" w:eastAsia="SimSun" w:hAnsi="SimSun" w:cs="Times New Roman" w:hint="eastAsia"/>
          <w:kern w:val="0"/>
          <w:sz w:val="24"/>
        </w:rPr>
        <w:t xml:space="preserve"> </w:t>
      </w:r>
      <w:r w:rsidR="00B01E69">
        <w:rPr>
          <w:rFonts w:ascii="SimSun" w:eastAsia="SimSun" w:hAnsi="SimSun" w:cs="Times New Roman" w:hint="eastAsia"/>
          <w:kern w:val="0"/>
          <w:sz w:val="24"/>
        </w:rPr>
        <w:t>划分数据集</w:t>
      </w:r>
    </w:p>
    <w:p w14:paraId="17C3DBEB" w14:textId="6F0D404A" w:rsidR="00F34D18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4.1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训练集/测试集</w:t>
      </w:r>
    </w:p>
    <w:p w14:paraId="0E732B7F" w14:textId="3E66AA97" w:rsidR="00A42D9C" w:rsidRP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4.2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交叉验证</w:t>
      </w:r>
    </w:p>
    <w:p w14:paraId="7358676C" w14:textId="00FDC5C1" w:rsid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4.3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项目实例运用</w:t>
      </w:r>
    </w:p>
    <w:p w14:paraId="22983670" w14:textId="77777777" w:rsidR="00F34D18" w:rsidRP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21849498" w14:textId="60565D75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第五</w:t>
      </w:r>
      <w:r w:rsidR="00066F4D">
        <w:rPr>
          <w:rFonts w:ascii="SimSun" w:eastAsia="SimSun" w:hAnsi="SimSun" w:cs="Times New Roman" w:hint="eastAsia"/>
          <w:kern w:val="0"/>
          <w:sz w:val="24"/>
        </w:rPr>
        <w:t>章</w:t>
      </w:r>
      <w:r w:rsidRPr="00A42D9C">
        <w:rPr>
          <w:rFonts w:ascii="SimSun" w:eastAsia="SimSun" w:hAnsi="SimSun" w:cs="Times New Roman" w:hint="eastAsia"/>
          <w:kern w:val="0"/>
          <w:sz w:val="24"/>
        </w:rPr>
        <w:t xml:space="preserve"> 模型评价方法</w:t>
      </w:r>
    </w:p>
    <w:p w14:paraId="76455685" w14:textId="79BBA80A" w:rsidR="00A42D9C" w:rsidRP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5.1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模型的评价方法</w:t>
      </w:r>
      <w:r>
        <w:rPr>
          <w:rFonts w:ascii="SimSun" w:eastAsia="SimSun" w:hAnsi="SimSun" w:cs="Times New Roman" w:hint="eastAsia"/>
          <w:kern w:val="0"/>
          <w:sz w:val="24"/>
        </w:rPr>
        <w:t>介绍（5.1.1~5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accuracy，</w:t>
      </w:r>
      <w:r w:rsidR="00A42D9C" w:rsidRPr="00A42D9C">
        <w:rPr>
          <w:rFonts w:ascii="SimSun" w:eastAsia="SimSun" w:hAnsi="SimSun" w:cs="Times New Roman"/>
          <w:kern w:val="0"/>
          <w:sz w:val="24"/>
        </w:rPr>
        <w:t>precision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，recall，F1-score，ROC曲线等</w:t>
      </w:r>
      <w:r>
        <w:rPr>
          <w:rFonts w:ascii="SimSun" w:eastAsia="SimSun" w:hAnsi="SimSun" w:cs="Times New Roman" w:hint="eastAsia"/>
          <w:kern w:val="0"/>
          <w:sz w:val="24"/>
        </w:rPr>
        <w:t>）</w:t>
      </w:r>
    </w:p>
    <w:p w14:paraId="5D151B35" w14:textId="646D68CE" w:rsid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5.2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项目实例运用</w:t>
      </w:r>
    </w:p>
    <w:p w14:paraId="545A9C66" w14:textId="77777777" w:rsidR="00F34D18" w:rsidRP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0DC1B9DE" w14:textId="69A4FFCC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第六</w:t>
      </w:r>
      <w:r w:rsidR="00066F4D">
        <w:rPr>
          <w:rFonts w:ascii="SimSun" w:eastAsia="SimSun" w:hAnsi="SimSun" w:cs="Times New Roman" w:hint="eastAsia"/>
          <w:kern w:val="0"/>
          <w:sz w:val="24"/>
        </w:rPr>
        <w:t xml:space="preserve">章 </w:t>
      </w:r>
      <w:r w:rsidR="001D4339">
        <w:rPr>
          <w:rFonts w:ascii="SimSun" w:eastAsia="SimSun" w:hAnsi="SimSun" w:cs="Times New Roman" w:hint="eastAsia"/>
          <w:kern w:val="0"/>
          <w:sz w:val="24"/>
        </w:rPr>
        <w:t>机器学习基础</w:t>
      </w:r>
    </w:p>
    <w:p w14:paraId="5C04258E" w14:textId="119C78A1" w:rsidR="00A42D9C" w:rsidRP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6.1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逻辑回归</w:t>
      </w:r>
    </w:p>
    <w:p w14:paraId="2621A35C" w14:textId="6F25F8EC" w:rsid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6.2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B</w:t>
      </w:r>
      <w:r w:rsidR="00A42D9C" w:rsidRPr="00A42D9C">
        <w:rPr>
          <w:rFonts w:ascii="SimSun" w:eastAsia="SimSun" w:hAnsi="SimSun" w:cs="Times New Roman"/>
          <w:kern w:val="0"/>
          <w:sz w:val="24"/>
        </w:rPr>
        <w:t>P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神经网络</w:t>
      </w:r>
    </w:p>
    <w:p w14:paraId="1ECB69A7" w14:textId="701DAF17" w:rsidR="00E91233" w:rsidRDefault="00E44DD3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（待补充）</w:t>
      </w:r>
    </w:p>
    <w:p w14:paraId="158625E2" w14:textId="77777777" w:rsidR="00E44DD3" w:rsidRDefault="00E44DD3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1B2B3F11" w14:textId="4511F098" w:rsidR="00E91233" w:rsidRPr="00A42D9C" w:rsidRDefault="00E91233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第七</w:t>
      </w:r>
      <w:r>
        <w:rPr>
          <w:rFonts w:ascii="SimSun" w:eastAsia="SimSun" w:hAnsi="SimSun" w:cs="Times New Roman" w:hint="eastAsia"/>
          <w:kern w:val="0"/>
          <w:sz w:val="24"/>
        </w:rPr>
        <w:t xml:space="preserve">章 </w:t>
      </w:r>
      <w:r w:rsidR="00C1351C">
        <w:rPr>
          <w:rFonts w:ascii="SimSun" w:eastAsia="SimSun" w:hAnsi="SimSun" w:cs="Times New Roman" w:hint="eastAsia"/>
          <w:kern w:val="0"/>
          <w:sz w:val="24"/>
        </w:rPr>
        <w:t>深层网络</w:t>
      </w:r>
      <w:r w:rsidR="001D4339">
        <w:rPr>
          <w:rFonts w:ascii="SimSun" w:eastAsia="SimSun" w:hAnsi="SimSun" w:cs="Times New Roman" w:hint="eastAsia"/>
          <w:kern w:val="0"/>
          <w:sz w:val="24"/>
        </w:rPr>
        <w:t>主流</w:t>
      </w:r>
      <w:r w:rsidRPr="00A42D9C">
        <w:rPr>
          <w:rFonts w:ascii="SimSun" w:eastAsia="SimSun" w:hAnsi="SimSun" w:cs="Times New Roman" w:hint="eastAsia"/>
          <w:kern w:val="0"/>
          <w:sz w:val="24"/>
        </w:rPr>
        <w:t>模型介绍</w:t>
      </w:r>
    </w:p>
    <w:p w14:paraId="7384D40A" w14:textId="1087B2E0" w:rsidR="00A42D9C" w:rsidRPr="00A42D9C" w:rsidRDefault="00E91233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7</w:t>
      </w:r>
      <w:r w:rsidR="00F34D18">
        <w:rPr>
          <w:rFonts w:ascii="SimSun" w:eastAsia="SimSun" w:hAnsi="SimSun" w:cs="Times New Roman" w:hint="eastAsia"/>
          <w:kern w:val="0"/>
          <w:sz w:val="24"/>
        </w:rPr>
        <w:t>.</w:t>
      </w:r>
      <w:r>
        <w:rPr>
          <w:rFonts w:ascii="SimSun" w:eastAsia="SimSun" w:hAnsi="SimSun" w:cs="Times New Roman" w:hint="eastAsia"/>
          <w:kern w:val="0"/>
          <w:sz w:val="24"/>
        </w:rPr>
        <w:t>1</w:t>
      </w:r>
      <w:r w:rsidR="00F34D18"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多层感知器 MLP</w:t>
      </w:r>
    </w:p>
    <w:p w14:paraId="49C778BF" w14:textId="05000A12" w:rsidR="00A42D9C" w:rsidRPr="00A42D9C" w:rsidRDefault="00E91233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lastRenderedPageBreak/>
        <w:t>7</w:t>
      </w:r>
      <w:r w:rsidR="00F34D18">
        <w:rPr>
          <w:rFonts w:ascii="SimSun" w:eastAsia="SimSun" w:hAnsi="SimSun" w:cs="Times New Roman" w:hint="eastAsia"/>
          <w:kern w:val="0"/>
          <w:sz w:val="24"/>
        </w:rPr>
        <w:t>.</w:t>
      </w:r>
      <w:r>
        <w:rPr>
          <w:rFonts w:ascii="SimSun" w:eastAsia="SimSun" w:hAnsi="SimSun" w:cs="Times New Roman" w:hint="eastAsia"/>
          <w:kern w:val="0"/>
          <w:sz w:val="24"/>
        </w:rPr>
        <w:t>2</w:t>
      </w:r>
      <w:r w:rsidR="00F34D18"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卷积神经网络 CNN</w:t>
      </w:r>
    </w:p>
    <w:p w14:paraId="04700DA2" w14:textId="68711A91" w:rsidR="00A42D9C" w:rsidRPr="00A42D9C" w:rsidRDefault="00E91233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7</w:t>
      </w:r>
      <w:r w:rsidR="00F34D18">
        <w:rPr>
          <w:rFonts w:ascii="SimSun" w:eastAsia="SimSun" w:hAnsi="SimSun" w:cs="Times New Roman" w:hint="eastAsia"/>
          <w:kern w:val="0"/>
          <w:sz w:val="24"/>
        </w:rPr>
        <w:t>.</w:t>
      </w:r>
      <w:r>
        <w:rPr>
          <w:rFonts w:ascii="SimSun" w:eastAsia="SimSun" w:hAnsi="SimSun" w:cs="Times New Roman" w:hint="eastAsia"/>
          <w:kern w:val="0"/>
          <w:sz w:val="24"/>
        </w:rPr>
        <w:t>3</w:t>
      </w:r>
      <w:r w:rsidR="00F34D18"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递归神经网络 RNN</w:t>
      </w:r>
    </w:p>
    <w:p w14:paraId="59C7B5F3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5D9C0AA9" w14:textId="205E5A6E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</w:t>
      </w:r>
      <w:r w:rsidR="00616872">
        <w:rPr>
          <w:rFonts w:ascii="SimSun" w:eastAsia="SimSun" w:hAnsi="SimSun" w:cs="Times New Roman" w:hint="eastAsia"/>
          <w:kern w:val="0"/>
          <w:sz w:val="24"/>
        </w:rPr>
        <w:t>八</w:t>
      </w:r>
      <w:r w:rsidR="00066F4D">
        <w:rPr>
          <w:rFonts w:ascii="SimSun" w:eastAsia="SimSun" w:hAnsi="SimSun" w:cs="Times New Roman" w:hint="eastAsia"/>
          <w:kern w:val="0"/>
          <w:sz w:val="24"/>
        </w:rPr>
        <w:t>章</w:t>
      </w:r>
      <w:r w:rsidRPr="00A42D9C">
        <w:rPr>
          <w:rFonts w:ascii="SimSun" w:eastAsia="SimSun" w:hAnsi="SimSun" w:cs="Times New Roman" w:hint="eastAsia"/>
          <w:kern w:val="0"/>
          <w:sz w:val="24"/>
        </w:rPr>
        <w:t xml:space="preserve"> 设计模型并优化模型</w:t>
      </w:r>
    </w:p>
    <w:p w14:paraId="4651D800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分别实现MLP，CNN，RNN，并调整参数找到各自最优模型。</w:t>
      </w:r>
    </w:p>
    <w:p w14:paraId="5C9C0574" w14:textId="17D935D0" w:rsidR="003D0D24" w:rsidRPr="00A42D9C" w:rsidRDefault="003D0D24" w:rsidP="003D0D24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8.1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项目实例运用——</w:t>
      </w:r>
      <w:r w:rsidRPr="00A42D9C">
        <w:rPr>
          <w:rFonts w:ascii="SimSun" w:eastAsia="SimSun" w:hAnsi="SimSun" w:cs="Times New Roman" w:hint="eastAsia"/>
          <w:kern w:val="0"/>
          <w:sz w:val="24"/>
        </w:rPr>
        <w:t>多层感知器 MLP</w:t>
      </w:r>
    </w:p>
    <w:p w14:paraId="688A1991" w14:textId="30B5D5C0" w:rsidR="003D0D24" w:rsidRPr="00A42D9C" w:rsidRDefault="003D0D24" w:rsidP="003D0D24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8.2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项目实例运用——</w:t>
      </w:r>
      <w:r w:rsidRPr="00A42D9C">
        <w:rPr>
          <w:rFonts w:ascii="SimSun" w:eastAsia="SimSun" w:hAnsi="SimSun" w:cs="Times New Roman" w:hint="eastAsia"/>
          <w:kern w:val="0"/>
          <w:sz w:val="24"/>
        </w:rPr>
        <w:t>卷积神经网络 CNN</w:t>
      </w:r>
    </w:p>
    <w:p w14:paraId="1503B522" w14:textId="5BCF9306" w:rsidR="003D0D24" w:rsidRDefault="003D0D24" w:rsidP="003D0D24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8.3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项目实例运用——</w:t>
      </w:r>
      <w:r w:rsidRPr="00A42D9C">
        <w:rPr>
          <w:rFonts w:ascii="SimSun" w:eastAsia="SimSun" w:hAnsi="SimSun" w:cs="Times New Roman" w:hint="eastAsia"/>
          <w:kern w:val="0"/>
          <w:sz w:val="24"/>
        </w:rPr>
        <w:t>递归神经网络 RNN</w:t>
      </w:r>
    </w:p>
    <w:p w14:paraId="6C5ADA11" w14:textId="746CB9E1" w:rsidR="00AA4723" w:rsidRPr="00A42D9C" w:rsidRDefault="00AA4723" w:rsidP="00AA4723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8.4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对比分析</w:t>
      </w:r>
    </w:p>
    <w:p w14:paraId="4CD85356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27E8E838" w14:textId="6E3E5587" w:rsid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</w:t>
      </w:r>
      <w:r w:rsidR="00616872">
        <w:rPr>
          <w:rFonts w:ascii="SimSun" w:eastAsia="SimSun" w:hAnsi="SimSun" w:cs="Times New Roman" w:hint="eastAsia"/>
          <w:kern w:val="0"/>
          <w:sz w:val="24"/>
        </w:rPr>
        <w:t>九</w:t>
      </w:r>
      <w:r w:rsidR="00066F4D">
        <w:rPr>
          <w:rFonts w:ascii="SimSun" w:eastAsia="SimSun" w:hAnsi="SimSun" w:cs="Times New Roman" w:hint="eastAsia"/>
          <w:kern w:val="0"/>
          <w:sz w:val="24"/>
        </w:rPr>
        <w:t>章</w:t>
      </w:r>
      <w:r w:rsidRPr="00A42D9C">
        <w:rPr>
          <w:rFonts w:ascii="SimSun" w:eastAsia="SimSun" w:hAnsi="SimSun" w:cs="Times New Roman" w:hint="eastAsia"/>
          <w:kern w:val="0"/>
          <w:sz w:val="24"/>
        </w:rPr>
        <w:t xml:space="preserve"> 解释</w:t>
      </w:r>
      <w:r w:rsidR="009411A3">
        <w:rPr>
          <w:rFonts w:ascii="SimSun" w:eastAsia="SimSun" w:hAnsi="SimSun" w:cs="Times New Roman" w:hint="eastAsia"/>
          <w:kern w:val="0"/>
          <w:sz w:val="24"/>
        </w:rPr>
        <w:t>并</w:t>
      </w:r>
      <w:r w:rsidRPr="00A42D9C">
        <w:rPr>
          <w:rFonts w:ascii="SimSun" w:eastAsia="SimSun" w:hAnsi="SimSun" w:cs="Times New Roman" w:hint="eastAsia"/>
          <w:kern w:val="0"/>
          <w:sz w:val="24"/>
        </w:rPr>
        <w:t>分析结果</w:t>
      </w:r>
    </w:p>
    <w:p w14:paraId="40F19307" w14:textId="0EA247FE" w:rsid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02B08397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bookmarkStart w:id="0" w:name="_GoBack"/>
      <w:bookmarkEnd w:id="0"/>
    </w:p>
    <w:sectPr w:rsidR="00A42D9C" w:rsidRPr="00A42D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19273" w14:textId="77777777" w:rsidR="000929DB" w:rsidRDefault="000929DB" w:rsidP="00255E2D">
      <w:pPr>
        <w:spacing w:line="240" w:lineRule="auto"/>
        <w:ind w:firstLine="560"/>
      </w:pPr>
      <w:r>
        <w:separator/>
      </w:r>
    </w:p>
  </w:endnote>
  <w:endnote w:type="continuationSeparator" w:id="0">
    <w:p w14:paraId="4EA4A834" w14:textId="77777777" w:rsidR="000929DB" w:rsidRDefault="000929DB" w:rsidP="00255E2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18FD9" w14:textId="77777777" w:rsidR="00255E2D" w:rsidRDefault="00255E2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D0401" w14:textId="77777777" w:rsidR="00255E2D" w:rsidRDefault="00255E2D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5469A" w14:textId="77777777" w:rsidR="00255E2D" w:rsidRDefault="00255E2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443A7" w14:textId="77777777" w:rsidR="000929DB" w:rsidRDefault="000929DB" w:rsidP="00255E2D">
      <w:pPr>
        <w:spacing w:line="240" w:lineRule="auto"/>
        <w:ind w:firstLine="560"/>
      </w:pPr>
      <w:r>
        <w:separator/>
      </w:r>
    </w:p>
  </w:footnote>
  <w:footnote w:type="continuationSeparator" w:id="0">
    <w:p w14:paraId="68CF3684" w14:textId="77777777" w:rsidR="000929DB" w:rsidRDefault="000929DB" w:rsidP="00255E2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16880" w14:textId="77777777" w:rsidR="00255E2D" w:rsidRDefault="00255E2D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88D6B" w14:textId="77777777" w:rsidR="00255E2D" w:rsidRPr="00F65401" w:rsidRDefault="00255E2D" w:rsidP="00F6540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8F17E" w14:textId="77777777" w:rsidR="00255E2D" w:rsidRDefault="00255E2D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6FFD"/>
    <w:multiLevelType w:val="hybridMultilevel"/>
    <w:tmpl w:val="363E314A"/>
    <w:lvl w:ilvl="0" w:tplc="4A224C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22A28"/>
    <w:multiLevelType w:val="hybridMultilevel"/>
    <w:tmpl w:val="03E0EA68"/>
    <w:lvl w:ilvl="0" w:tplc="97AAD8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761377"/>
    <w:multiLevelType w:val="hybridMultilevel"/>
    <w:tmpl w:val="CE9CAB8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73"/>
    <w:rsid w:val="0000590D"/>
    <w:rsid w:val="00014C63"/>
    <w:rsid w:val="00054CA3"/>
    <w:rsid w:val="00066F4D"/>
    <w:rsid w:val="00085B87"/>
    <w:rsid w:val="000929DB"/>
    <w:rsid w:val="000B27E5"/>
    <w:rsid w:val="000C03B9"/>
    <w:rsid w:val="00105E3C"/>
    <w:rsid w:val="00156A9B"/>
    <w:rsid w:val="001661DB"/>
    <w:rsid w:val="00185A89"/>
    <w:rsid w:val="001D4339"/>
    <w:rsid w:val="00255E2D"/>
    <w:rsid w:val="00277373"/>
    <w:rsid w:val="002807B5"/>
    <w:rsid w:val="00287809"/>
    <w:rsid w:val="00295D38"/>
    <w:rsid w:val="002C59E2"/>
    <w:rsid w:val="002C64B7"/>
    <w:rsid w:val="002C6A09"/>
    <w:rsid w:val="002F1A49"/>
    <w:rsid w:val="00307E4F"/>
    <w:rsid w:val="003462B9"/>
    <w:rsid w:val="003666AE"/>
    <w:rsid w:val="003B028C"/>
    <w:rsid w:val="003D0D24"/>
    <w:rsid w:val="00406F7C"/>
    <w:rsid w:val="00407EAF"/>
    <w:rsid w:val="00457966"/>
    <w:rsid w:val="004A35CC"/>
    <w:rsid w:val="004B1BE7"/>
    <w:rsid w:val="004B6840"/>
    <w:rsid w:val="004D29E2"/>
    <w:rsid w:val="005039A4"/>
    <w:rsid w:val="005057A9"/>
    <w:rsid w:val="00552DD1"/>
    <w:rsid w:val="005A5D38"/>
    <w:rsid w:val="005B3ACB"/>
    <w:rsid w:val="005D0D27"/>
    <w:rsid w:val="006148CB"/>
    <w:rsid w:val="00616872"/>
    <w:rsid w:val="00617F48"/>
    <w:rsid w:val="006204E7"/>
    <w:rsid w:val="00620EDE"/>
    <w:rsid w:val="00631DD7"/>
    <w:rsid w:val="0066331B"/>
    <w:rsid w:val="006B474C"/>
    <w:rsid w:val="006D233B"/>
    <w:rsid w:val="006D56E4"/>
    <w:rsid w:val="00756C58"/>
    <w:rsid w:val="00763D39"/>
    <w:rsid w:val="00770786"/>
    <w:rsid w:val="00787D4D"/>
    <w:rsid w:val="007A1893"/>
    <w:rsid w:val="00800CA2"/>
    <w:rsid w:val="008550CA"/>
    <w:rsid w:val="00884509"/>
    <w:rsid w:val="008A4806"/>
    <w:rsid w:val="00917611"/>
    <w:rsid w:val="009411A3"/>
    <w:rsid w:val="0095586E"/>
    <w:rsid w:val="009846AD"/>
    <w:rsid w:val="009C2E30"/>
    <w:rsid w:val="009F74DD"/>
    <w:rsid w:val="00A016F9"/>
    <w:rsid w:val="00A27500"/>
    <w:rsid w:val="00A42D9C"/>
    <w:rsid w:val="00A530BE"/>
    <w:rsid w:val="00A5351A"/>
    <w:rsid w:val="00A62078"/>
    <w:rsid w:val="00A71648"/>
    <w:rsid w:val="00A77127"/>
    <w:rsid w:val="00AA4723"/>
    <w:rsid w:val="00AE1F7E"/>
    <w:rsid w:val="00B00949"/>
    <w:rsid w:val="00B01E69"/>
    <w:rsid w:val="00B64B92"/>
    <w:rsid w:val="00B71FA0"/>
    <w:rsid w:val="00B9187F"/>
    <w:rsid w:val="00BA0FAF"/>
    <w:rsid w:val="00BA1FDD"/>
    <w:rsid w:val="00BE72EF"/>
    <w:rsid w:val="00BF4951"/>
    <w:rsid w:val="00C1351C"/>
    <w:rsid w:val="00C67835"/>
    <w:rsid w:val="00C7045D"/>
    <w:rsid w:val="00C717DB"/>
    <w:rsid w:val="00CE4960"/>
    <w:rsid w:val="00D6489C"/>
    <w:rsid w:val="00D86565"/>
    <w:rsid w:val="00E14FA6"/>
    <w:rsid w:val="00E44DD3"/>
    <w:rsid w:val="00E65B14"/>
    <w:rsid w:val="00E91233"/>
    <w:rsid w:val="00EC047F"/>
    <w:rsid w:val="00F1717F"/>
    <w:rsid w:val="00F34D18"/>
    <w:rsid w:val="00F42DB4"/>
    <w:rsid w:val="00F632A8"/>
    <w:rsid w:val="00F649B2"/>
    <w:rsid w:val="00F65401"/>
    <w:rsid w:val="00F66B71"/>
    <w:rsid w:val="00F8763A"/>
    <w:rsid w:val="00FD646D"/>
    <w:rsid w:val="00FE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EE6C5"/>
  <w15:chartTrackingRefBased/>
  <w15:docId w15:val="{9715758B-CD91-4C87-A1BF-2D5D72B0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7A9"/>
    <w:pPr>
      <w:widowControl w:val="0"/>
      <w:spacing w:line="360" w:lineRule="auto"/>
      <w:ind w:firstLineChars="200" w:firstLine="200"/>
      <w:jc w:val="both"/>
    </w:pPr>
    <w:rPr>
      <w:rFonts w:ascii="Times New Roman" w:eastAsia="楷体" w:hAnsi="Times New Roman"/>
      <w:sz w:val="28"/>
    </w:rPr>
  </w:style>
  <w:style w:type="paragraph" w:styleId="Heading1">
    <w:name w:val="heading 1"/>
    <w:next w:val="Normal"/>
    <w:link w:val="Heading1Char"/>
    <w:uiPriority w:val="9"/>
    <w:qFormat/>
    <w:rsid w:val="005057A9"/>
    <w:pPr>
      <w:widowControl w:val="0"/>
      <w:spacing w:before="120" w:after="120" w:line="360" w:lineRule="auto"/>
      <w:outlineLvl w:val="0"/>
    </w:pPr>
    <w:rPr>
      <w:rFonts w:ascii="Times New Roman" w:eastAsia="楷体" w:hAnsi="Times New Roman"/>
      <w:b/>
      <w:bCs/>
      <w:kern w:val="44"/>
      <w:sz w:val="32"/>
      <w:szCs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5057A9"/>
    <w:pPr>
      <w:widowControl w:val="0"/>
      <w:spacing w:before="120" w:after="120" w:line="360" w:lineRule="auto"/>
      <w:outlineLvl w:val="1"/>
    </w:pPr>
    <w:rPr>
      <w:rFonts w:ascii="Times New Roman" w:eastAsia="楷体" w:hAnsi="Times New Roman" w:cstheme="majorBidi"/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63A"/>
    <w:pPr>
      <w:keepNext/>
      <w:keepLines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7A9"/>
    <w:rPr>
      <w:rFonts w:ascii="Times New Roman" w:eastAsia="楷体" w:hAnsi="Times New Roman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057A9"/>
    <w:rPr>
      <w:rFonts w:ascii="Times New Roman" w:eastAsia="楷体" w:hAnsi="Times New Roman" w:cstheme="majorBidi"/>
      <w:b/>
      <w:bCs/>
      <w:sz w:val="30"/>
      <w:szCs w:val="32"/>
    </w:rPr>
  </w:style>
  <w:style w:type="paragraph" w:styleId="Title">
    <w:name w:val="Title"/>
    <w:aliases w:val="标题3"/>
    <w:next w:val="Normal"/>
    <w:link w:val="TitleChar"/>
    <w:uiPriority w:val="10"/>
    <w:qFormat/>
    <w:rsid w:val="005057A9"/>
    <w:pPr>
      <w:widowControl w:val="0"/>
      <w:spacing w:after="60" w:line="360" w:lineRule="auto"/>
      <w:outlineLvl w:val="2"/>
    </w:pPr>
    <w:rPr>
      <w:rFonts w:ascii="Times New Roman" w:eastAsia="楷体" w:hAnsi="Times New Roman" w:cstheme="majorBidi"/>
      <w:b/>
      <w:bCs/>
      <w:sz w:val="28"/>
      <w:szCs w:val="32"/>
    </w:rPr>
  </w:style>
  <w:style w:type="character" w:customStyle="1" w:styleId="TitleChar">
    <w:name w:val="Title Char"/>
    <w:aliases w:val="标题3 Char"/>
    <w:basedOn w:val="DefaultParagraphFont"/>
    <w:link w:val="Title"/>
    <w:uiPriority w:val="10"/>
    <w:rsid w:val="005057A9"/>
    <w:rPr>
      <w:rFonts w:ascii="Times New Roman" w:eastAsia="楷体" w:hAnsi="Times New Roman" w:cstheme="majorBidi"/>
      <w:b/>
      <w:bCs/>
      <w:sz w:val="28"/>
      <w:szCs w:val="32"/>
    </w:rPr>
  </w:style>
  <w:style w:type="paragraph" w:styleId="NoSpacing">
    <w:name w:val="No Spacing"/>
    <w:uiPriority w:val="1"/>
    <w:qFormat/>
    <w:rsid w:val="005A5D38"/>
    <w:pPr>
      <w:widowControl w:val="0"/>
      <w:spacing w:line="480" w:lineRule="auto"/>
      <w:jc w:val="center"/>
    </w:pPr>
    <w:rPr>
      <w:rFonts w:ascii="Times New Roman" w:eastAsia="楷体" w:hAnsi="Times New Roman"/>
      <w:b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F8763A"/>
    <w:rPr>
      <w:rFonts w:ascii="Times New Roman" w:eastAsia="楷体" w:hAnsi="Times New Roman"/>
      <w:b/>
      <w:bCs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255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5E2D"/>
    <w:rPr>
      <w:rFonts w:ascii="Times New Roman" w:eastAsia="楷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5E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5E2D"/>
    <w:rPr>
      <w:rFonts w:ascii="Times New Roman" w:eastAsia="楷体" w:hAnsi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7F4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17F48"/>
    <w:rPr>
      <w:rFonts w:ascii="Times New Roman" w:eastAsia="楷体" w:hAnsi="Times New Roman"/>
      <w:sz w:val="28"/>
    </w:rPr>
  </w:style>
  <w:style w:type="paragraph" w:customStyle="1" w:styleId="a">
    <w:name w:val="图片"/>
    <w:next w:val="a0"/>
    <w:qFormat/>
    <w:rsid w:val="0066331B"/>
    <w:pPr>
      <w:widowControl w:val="0"/>
      <w:jc w:val="center"/>
    </w:pPr>
    <w:rPr>
      <w:rFonts w:ascii="Times New Roman" w:eastAsia="楷体" w:hAnsi="Times New Roman"/>
      <w:noProof/>
      <w:sz w:val="28"/>
    </w:rPr>
  </w:style>
  <w:style w:type="paragraph" w:customStyle="1" w:styleId="a0">
    <w:name w:val="图表说明"/>
    <w:next w:val="Normal"/>
    <w:qFormat/>
    <w:rsid w:val="0066331B"/>
    <w:pPr>
      <w:widowControl w:val="0"/>
      <w:spacing w:line="360" w:lineRule="auto"/>
      <w:jc w:val="center"/>
    </w:pPr>
    <w:rPr>
      <w:rFonts w:ascii="Times New Roman" w:eastAsia="楷体" w:hAnsi="Times New Roman"/>
      <w:sz w:val="28"/>
    </w:rPr>
  </w:style>
  <w:style w:type="paragraph" w:styleId="ListParagraph">
    <w:name w:val="List Paragraph"/>
    <w:basedOn w:val="Normal"/>
    <w:uiPriority w:val="34"/>
    <w:qFormat/>
    <w:rsid w:val="00763D39"/>
    <w:pPr>
      <w:ind w:firstLine="420"/>
    </w:pPr>
  </w:style>
  <w:style w:type="character" w:styleId="Strong">
    <w:name w:val="Strong"/>
    <w:basedOn w:val="DefaultParagraphFont"/>
    <w:uiPriority w:val="22"/>
    <w:qFormat/>
    <w:rsid w:val="006B474C"/>
    <w:rPr>
      <w:b/>
      <w:bCs/>
    </w:rPr>
  </w:style>
  <w:style w:type="table" w:styleId="TableGrid">
    <w:name w:val="Table Grid"/>
    <w:basedOn w:val="TableNormal"/>
    <w:uiPriority w:val="39"/>
    <w:rsid w:val="00756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ropbox\007DOING\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3DAD1-69E2-4D55-B0FA-8E11E3D5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</Template>
  <TotalTime>370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Zhang</dc:creator>
  <cp:keywords/>
  <dc:description/>
  <cp:lastModifiedBy>Jianing Zhao</cp:lastModifiedBy>
  <cp:revision>48</cp:revision>
  <dcterms:created xsi:type="dcterms:W3CDTF">2018-05-24T07:32:00Z</dcterms:created>
  <dcterms:modified xsi:type="dcterms:W3CDTF">2018-05-31T02:51:00Z</dcterms:modified>
</cp:coreProperties>
</file>